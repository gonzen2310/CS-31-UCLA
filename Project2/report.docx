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B93DA6">
      <w:pPr>
        <w:pStyle w:val="Title"/>
      </w:pPr>
      <w:r>
        <w:t>Project 2</w:t>
      </w:r>
      <w:r w:rsidR="008104C9">
        <w:t>: Report</w:t>
      </w:r>
    </w:p>
    <w:p w:rsidR="00855982" w:rsidRDefault="00654C8D" w:rsidP="008C3F0F">
      <w:pPr>
        <w:pStyle w:val="Heading1"/>
      </w:pPr>
      <w:r>
        <w:t>Obstacles project 2</w:t>
      </w:r>
    </w:p>
    <w:p w:rsidR="008C3F0F" w:rsidRPr="00730ADA" w:rsidRDefault="008C3F0F" w:rsidP="00730ADA">
      <w:pPr>
        <w:jc w:val="both"/>
        <w:rPr>
          <w:sz w:val="24"/>
        </w:rPr>
      </w:pPr>
      <w:r w:rsidRPr="00730ADA">
        <w:rPr>
          <w:sz w:val="24"/>
        </w:rPr>
        <w:t>The main obstacles that I over</w:t>
      </w:r>
      <w:r w:rsidR="005E3398" w:rsidRPr="00730ADA">
        <w:rPr>
          <w:sz w:val="24"/>
        </w:rPr>
        <w:t xml:space="preserve">came in this second </w:t>
      </w:r>
      <w:r w:rsidRPr="00730ADA">
        <w:rPr>
          <w:sz w:val="24"/>
        </w:rPr>
        <w:t>project were:</w:t>
      </w:r>
      <w:bookmarkStart w:id="0" w:name="_GoBack"/>
      <w:bookmarkEnd w:id="0"/>
    </w:p>
    <w:p w:rsidR="008C3F0F" w:rsidRPr="00730ADA" w:rsidRDefault="00654C8D" w:rsidP="00730ADA">
      <w:pPr>
        <w:pStyle w:val="ListParagraph"/>
        <w:numPr>
          <w:ilvl w:val="0"/>
          <w:numId w:val="30"/>
        </w:numPr>
        <w:jc w:val="both"/>
        <w:rPr>
          <w:sz w:val="24"/>
        </w:rPr>
      </w:pPr>
      <w:r w:rsidRPr="00730ADA">
        <w:rPr>
          <w:sz w:val="24"/>
        </w:rPr>
        <w:t>Adapting to C++: I have been programming in Java for a while, so I adopted some practice</w:t>
      </w:r>
      <w:r w:rsidR="00DC2A33" w:rsidRPr="00730ADA">
        <w:rPr>
          <w:sz w:val="24"/>
        </w:rPr>
        <w:t>s that are not valid for C++, even though Java was greatly</w:t>
      </w:r>
      <w:r w:rsidRPr="00730ADA">
        <w:rPr>
          <w:sz w:val="24"/>
        </w:rPr>
        <w:t xml:space="preserve"> </w:t>
      </w:r>
      <w:r w:rsidR="00DC2A33" w:rsidRPr="00730ADA">
        <w:rPr>
          <w:sz w:val="24"/>
        </w:rPr>
        <w:t xml:space="preserve">influenced by </w:t>
      </w:r>
      <w:r w:rsidRPr="00730ADA">
        <w:rPr>
          <w:sz w:val="24"/>
        </w:rPr>
        <w:t xml:space="preserve">C++. </w:t>
      </w:r>
      <w:r w:rsidR="00DC2A33" w:rsidRPr="00730ADA">
        <w:rPr>
          <w:sz w:val="24"/>
        </w:rPr>
        <w:t xml:space="preserve">So, while I wrote this program and tested it, there were some times in which the compiler came up with tons of errors (mainly syntax error) because I combined some Java syntax with C++. </w:t>
      </w:r>
    </w:p>
    <w:p w:rsidR="00730ADA" w:rsidRPr="00730ADA" w:rsidRDefault="00730ADA" w:rsidP="00730ADA">
      <w:pPr>
        <w:pStyle w:val="ListParagraph"/>
        <w:numPr>
          <w:ilvl w:val="0"/>
          <w:numId w:val="30"/>
        </w:numPr>
        <w:jc w:val="both"/>
        <w:rPr>
          <w:sz w:val="24"/>
        </w:rPr>
      </w:pPr>
      <w:r w:rsidRPr="00730ADA">
        <w:rPr>
          <w:sz w:val="24"/>
        </w:rPr>
        <w:t xml:space="preserve">Use the </w:t>
      </w:r>
      <w:proofErr w:type="spellStart"/>
      <w:r w:rsidRPr="00730ADA">
        <w:rPr>
          <w:sz w:val="24"/>
        </w:rPr>
        <w:t>getline</w:t>
      </w:r>
      <w:proofErr w:type="spellEnd"/>
      <w:r w:rsidRPr="00730ADA">
        <w:rPr>
          <w:sz w:val="24"/>
        </w:rPr>
        <w:t xml:space="preserve">() and </w:t>
      </w:r>
      <w:proofErr w:type="spellStart"/>
      <w:r w:rsidRPr="00730ADA">
        <w:rPr>
          <w:sz w:val="24"/>
        </w:rPr>
        <w:t>ignore.cin</w:t>
      </w:r>
      <w:proofErr w:type="spellEnd"/>
      <w:r w:rsidRPr="00730ADA">
        <w:rPr>
          <w:sz w:val="24"/>
        </w:rPr>
        <w:t>() correctly: I tested my program 10 times before get them right.</w:t>
      </w:r>
    </w:p>
    <w:p w:rsidR="00654C8D" w:rsidRPr="00730ADA" w:rsidRDefault="00654C8D" w:rsidP="00730ADA">
      <w:pPr>
        <w:pStyle w:val="ListParagraph"/>
        <w:numPr>
          <w:ilvl w:val="0"/>
          <w:numId w:val="30"/>
        </w:numPr>
        <w:jc w:val="both"/>
        <w:rPr>
          <w:sz w:val="24"/>
        </w:rPr>
      </w:pPr>
      <w:r w:rsidRPr="00730ADA">
        <w:rPr>
          <w:sz w:val="24"/>
        </w:rPr>
        <w:t>Testing</w:t>
      </w:r>
      <w:r w:rsidR="00DC2A33" w:rsidRPr="00730ADA">
        <w:rPr>
          <w:sz w:val="24"/>
        </w:rPr>
        <w:t xml:space="preserve"> the program in another environment</w:t>
      </w:r>
      <w:r w:rsidR="005E3398" w:rsidRPr="00730ADA">
        <w:rPr>
          <w:sz w:val="24"/>
        </w:rPr>
        <w:t>:</w:t>
      </w:r>
      <w:r w:rsidR="00DC2A33" w:rsidRPr="00730ADA">
        <w:rPr>
          <w:sz w:val="24"/>
        </w:rPr>
        <w:t xml:space="preserve"> I had, and still have, problems to be able to connect to the </w:t>
      </w:r>
      <w:proofErr w:type="spellStart"/>
      <w:r w:rsidR="00DC2A33" w:rsidRPr="00730ADA">
        <w:rPr>
          <w:sz w:val="24"/>
        </w:rPr>
        <w:t>SEASnet</w:t>
      </w:r>
      <w:proofErr w:type="spellEnd"/>
      <w:r w:rsidR="00DC2A33" w:rsidRPr="00730ADA">
        <w:rPr>
          <w:sz w:val="24"/>
        </w:rPr>
        <w:t xml:space="preserve"> remotely in order to test my program under the g++ compiler. So I had to go to the SEAS lab and use the computers there, and when I found some minor problems during the compilation, I had to fix it in my laptop</w:t>
      </w:r>
      <w:r w:rsidR="00730ADA" w:rsidRPr="00730ADA">
        <w:rPr>
          <w:sz w:val="24"/>
        </w:rPr>
        <w:t xml:space="preserve"> and then, </w:t>
      </w:r>
      <w:r w:rsidR="00DC2A33" w:rsidRPr="00730ADA">
        <w:rPr>
          <w:sz w:val="24"/>
        </w:rPr>
        <w:t>go back to the lab and test it again.</w:t>
      </w:r>
    </w:p>
    <w:p w:rsidR="008104C9" w:rsidRDefault="008104C9" w:rsidP="00855982"/>
    <w:p w:rsidR="008104C9" w:rsidRPr="00855982" w:rsidRDefault="008C3F0F" w:rsidP="008104C9">
      <w:pPr>
        <w:pStyle w:val="Heading1"/>
      </w:pPr>
      <w:r>
        <w:t>Test data</w:t>
      </w:r>
    </w:p>
    <w:p w:rsidR="008104C9" w:rsidRPr="00730ADA" w:rsidRDefault="00654C8D" w:rsidP="00730ADA">
      <w:pPr>
        <w:jc w:val="both"/>
        <w:rPr>
          <w:rFonts w:cstheme="minorHAnsi"/>
          <w:sz w:val="24"/>
          <w:szCs w:val="24"/>
        </w:rPr>
      </w:pPr>
      <w:r w:rsidRPr="00730ADA">
        <w:rPr>
          <w:rFonts w:cstheme="minorHAnsi"/>
          <w:sz w:val="24"/>
          <w:szCs w:val="24"/>
        </w:rPr>
        <w:t>The following</w:t>
      </w:r>
      <w:r w:rsidR="008C3F0F" w:rsidRPr="00730ADA">
        <w:rPr>
          <w:rFonts w:cstheme="minorHAnsi"/>
          <w:sz w:val="24"/>
          <w:szCs w:val="24"/>
        </w:rPr>
        <w:t xml:space="preserve"> is a list of the test data that could be us</w:t>
      </w:r>
      <w:r w:rsidR="005E3398" w:rsidRPr="00730ADA">
        <w:rPr>
          <w:rFonts w:cstheme="minorHAnsi"/>
          <w:sz w:val="24"/>
          <w:szCs w:val="24"/>
        </w:rPr>
        <w:t xml:space="preserve">ed for testing the scope of the </w:t>
      </w:r>
      <w:r w:rsidR="008C3F0F" w:rsidRPr="00730ADA">
        <w:rPr>
          <w:rFonts w:cstheme="minorHAnsi"/>
          <w:sz w:val="24"/>
          <w:szCs w:val="24"/>
        </w:rPr>
        <w:t>program</w:t>
      </w:r>
      <w:r w:rsidRPr="00730ADA">
        <w:rPr>
          <w:rFonts w:cstheme="minorHAnsi"/>
          <w:sz w:val="24"/>
          <w:szCs w:val="24"/>
        </w:rPr>
        <w:t>:</w:t>
      </w:r>
    </w:p>
    <w:p w:rsidR="008C3F0F" w:rsidRPr="00730ADA" w:rsidRDefault="005E3398" w:rsidP="00730AD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730ADA">
        <w:rPr>
          <w:rFonts w:eastAsia="Times New Roman" w:cstheme="minorHAnsi"/>
          <w:color w:val="333333"/>
          <w:sz w:val="24"/>
          <w:szCs w:val="24"/>
          <w:lang w:eastAsia="en-US"/>
        </w:rPr>
        <w:t>More than one spacing in the customer input</w:t>
      </w:r>
      <w:r w:rsidR="008C3F0F" w:rsidRPr="00730ADA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(1000, 413, 382)</w:t>
      </w:r>
      <w:r w:rsidR="000169E2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to test if there is a maximum number of spaces allowed.</w:t>
      </w:r>
    </w:p>
    <w:p w:rsidR="000169E2" w:rsidRDefault="002770B0" w:rsidP="009C53D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0169E2">
        <w:rPr>
          <w:rFonts w:eastAsia="Times New Roman" w:cstheme="minorHAnsi"/>
          <w:color w:val="333333"/>
          <w:sz w:val="24"/>
          <w:szCs w:val="24"/>
          <w:lang w:eastAsia="en-US"/>
        </w:rPr>
        <w:t>Large number of session (e.g. 10000000000</w:t>
      </w:r>
      <w:r w:rsidR="008C3F0F" w:rsidRPr="000169E2">
        <w:rPr>
          <w:rFonts w:eastAsia="Times New Roman" w:cstheme="minorHAnsi"/>
          <w:color w:val="333333"/>
          <w:sz w:val="24"/>
          <w:szCs w:val="24"/>
          <w:lang w:eastAsia="en-US"/>
        </w:rPr>
        <w:t>)</w:t>
      </w:r>
      <w:r w:rsidR="000169E2" w:rsidRPr="000169E2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to test </w:t>
      </w:r>
      <w:r w:rsidR="000169E2">
        <w:rPr>
          <w:rFonts w:eastAsia="Times New Roman" w:cstheme="minorHAnsi"/>
          <w:color w:val="333333"/>
          <w:sz w:val="24"/>
          <w:szCs w:val="24"/>
          <w:lang w:eastAsia="en-US"/>
        </w:rPr>
        <w:t>if, as in project 1, the program returns an error after certain number of integer digits.</w:t>
      </w:r>
    </w:p>
    <w:p w:rsidR="008C3F0F" w:rsidRPr="000169E2" w:rsidRDefault="002770B0" w:rsidP="009C53D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0169E2">
        <w:rPr>
          <w:rFonts w:eastAsia="Times New Roman" w:cstheme="minorHAnsi"/>
          <w:color w:val="333333"/>
          <w:sz w:val="24"/>
          <w:szCs w:val="24"/>
          <w:lang w:eastAsia="en-US"/>
        </w:rPr>
        <w:t xml:space="preserve">Not integer number </w:t>
      </w:r>
      <w:r w:rsidR="00730ADA" w:rsidRPr="000169E2">
        <w:rPr>
          <w:rFonts w:eastAsia="Times New Roman" w:cstheme="minorHAnsi"/>
          <w:color w:val="333333"/>
          <w:sz w:val="24"/>
          <w:szCs w:val="24"/>
          <w:lang w:eastAsia="en-US"/>
        </w:rPr>
        <w:t>as</w:t>
      </w:r>
      <w:r w:rsidRPr="000169E2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number of session</w:t>
      </w:r>
      <w:r w:rsidR="008C3F0F" w:rsidRPr="000169E2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(</w:t>
      </w:r>
      <w:r w:rsidRPr="000169E2">
        <w:rPr>
          <w:rFonts w:eastAsia="Times New Roman" w:cstheme="minorHAnsi"/>
          <w:color w:val="333333"/>
          <w:sz w:val="24"/>
          <w:szCs w:val="24"/>
          <w:lang w:eastAsia="en-US"/>
        </w:rPr>
        <w:t>e.g. 10.5</w:t>
      </w:r>
      <w:r w:rsidR="008C3F0F" w:rsidRPr="000169E2">
        <w:rPr>
          <w:rFonts w:eastAsia="Times New Roman" w:cstheme="minorHAnsi"/>
          <w:color w:val="333333"/>
          <w:sz w:val="24"/>
          <w:szCs w:val="24"/>
          <w:lang w:eastAsia="en-US"/>
        </w:rPr>
        <w:t>)</w:t>
      </w:r>
      <w:r w:rsidR="003D4089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to test if with non-integer numbers </w:t>
      </w:r>
      <w:r w:rsidR="000169E2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the calculations can be </w:t>
      </w:r>
      <w:r w:rsidR="003D4089">
        <w:rPr>
          <w:rFonts w:eastAsia="Times New Roman" w:cstheme="minorHAnsi"/>
          <w:color w:val="333333"/>
          <w:sz w:val="24"/>
          <w:szCs w:val="24"/>
          <w:lang w:eastAsia="en-US"/>
        </w:rPr>
        <w:t>performed</w:t>
      </w:r>
      <w:r w:rsidR="000169E2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without problem.</w:t>
      </w:r>
    </w:p>
    <w:p w:rsidR="008C3F0F" w:rsidRDefault="002770B0" w:rsidP="00730AD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730ADA">
        <w:rPr>
          <w:rFonts w:eastAsia="Times New Roman" w:cstheme="minorHAnsi"/>
          <w:color w:val="333333"/>
          <w:sz w:val="24"/>
          <w:szCs w:val="24"/>
          <w:lang w:eastAsia="en-US"/>
        </w:rPr>
        <w:t xml:space="preserve">String </w:t>
      </w:r>
      <w:r w:rsidR="00730ADA">
        <w:rPr>
          <w:rFonts w:eastAsia="Times New Roman" w:cstheme="minorHAnsi"/>
          <w:color w:val="333333"/>
          <w:sz w:val="24"/>
          <w:szCs w:val="24"/>
          <w:lang w:eastAsia="en-US"/>
        </w:rPr>
        <w:t>as</w:t>
      </w:r>
      <w:r w:rsidRPr="00730ADA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number of session</w:t>
      </w:r>
      <w:r w:rsidR="000169E2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to test what kind of outcome is the compiler going to return.</w:t>
      </w:r>
    </w:p>
    <w:p w:rsidR="000169E2" w:rsidRPr="00730ADA" w:rsidRDefault="00AC5CD4" w:rsidP="00730AD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US"/>
        </w:rPr>
      </w:pPr>
      <w:r>
        <w:rPr>
          <w:rFonts w:eastAsia="Times New Roman" w:cstheme="minorHAnsi"/>
          <w:color w:val="333333"/>
          <w:sz w:val="24"/>
          <w:szCs w:val="24"/>
          <w:lang w:eastAsia="en-US"/>
        </w:rPr>
        <w:t xml:space="preserve">An </w:t>
      </w:r>
      <w:r w:rsidR="000169E2">
        <w:rPr>
          <w:rFonts w:eastAsia="Times New Roman" w:cstheme="minorHAnsi"/>
          <w:color w:val="333333"/>
          <w:sz w:val="24"/>
          <w:szCs w:val="24"/>
          <w:lang w:eastAsia="en-US"/>
        </w:rPr>
        <w:t>integer as costumer name to test if the compiler is going to take</w:t>
      </w:r>
      <w:r w:rsidR="003D4089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it as an invalid input or as a</w:t>
      </w:r>
      <w:r w:rsidR="000169E2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string.</w:t>
      </w:r>
    </w:p>
    <w:p w:rsidR="008C3F0F" w:rsidRPr="004D4AF1" w:rsidRDefault="008C3F0F" w:rsidP="004D4AF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US"/>
        </w:rPr>
      </w:pPr>
    </w:p>
    <w:sectPr w:rsidR="008C3F0F" w:rsidRPr="004D4AF1" w:rsidSect="00855982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F37" w:rsidRDefault="00F50F37" w:rsidP="00855982">
      <w:pPr>
        <w:spacing w:after="0" w:line="240" w:lineRule="auto"/>
      </w:pPr>
      <w:r>
        <w:separator/>
      </w:r>
    </w:p>
  </w:endnote>
  <w:endnote w:type="continuationSeparator" w:id="0">
    <w:p w:rsidR="00F50F37" w:rsidRDefault="00F50F3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F37" w:rsidRDefault="00F50F37" w:rsidP="00855982">
      <w:pPr>
        <w:spacing w:after="0" w:line="240" w:lineRule="auto"/>
      </w:pPr>
      <w:r>
        <w:separator/>
      </w:r>
    </w:p>
  </w:footnote>
  <w:footnote w:type="continuationSeparator" w:id="0">
    <w:p w:rsidR="00F50F37" w:rsidRDefault="00F50F37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DA6" w:rsidRDefault="00B93DA6" w:rsidP="00B93DA6">
    <w:pPr>
      <w:pStyle w:val="Header"/>
    </w:pPr>
    <w:r>
      <w:t>Gonzalo Eladio Reyes</w:t>
    </w:r>
  </w:p>
  <w:p w:rsidR="00B93DA6" w:rsidRDefault="00B93DA6" w:rsidP="00B93DA6">
    <w:pPr>
      <w:pStyle w:val="Header"/>
    </w:pPr>
    <w:r>
      <w:t>CS31 Introduction to Computer Science</w:t>
    </w:r>
  </w:p>
  <w:p w:rsidR="00B93DA6" w:rsidRPr="00B93DA6" w:rsidRDefault="00B93DA6" w:rsidP="00B93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186B0C"/>
    <w:multiLevelType w:val="hybridMultilevel"/>
    <w:tmpl w:val="82F8E81E"/>
    <w:lvl w:ilvl="0" w:tplc="894EE1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A6"/>
    <w:rsid w:val="000169E2"/>
    <w:rsid w:val="000F759B"/>
    <w:rsid w:val="001D4362"/>
    <w:rsid w:val="002770B0"/>
    <w:rsid w:val="003D4089"/>
    <w:rsid w:val="004D4AF1"/>
    <w:rsid w:val="005E3398"/>
    <w:rsid w:val="00654C8D"/>
    <w:rsid w:val="00730ADA"/>
    <w:rsid w:val="007833A7"/>
    <w:rsid w:val="007F0011"/>
    <w:rsid w:val="008104C9"/>
    <w:rsid w:val="00855982"/>
    <w:rsid w:val="008C3F0F"/>
    <w:rsid w:val="00A10484"/>
    <w:rsid w:val="00AC5CD4"/>
    <w:rsid w:val="00B93DA6"/>
    <w:rsid w:val="00DC2A33"/>
    <w:rsid w:val="00ED3CAF"/>
    <w:rsid w:val="00F50F3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196F"/>
  <w15:chartTrackingRefBased/>
  <w15:docId w15:val="{6DAD07F2-06C9-4789-8DA1-E894F8A7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C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106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 Reyes</dc:creator>
  <cp:lastModifiedBy>Gonzalo Reyes</cp:lastModifiedBy>
  <cp:revision>12</cp:revision>
  <dcterms:created xsi:type="dcterms:W3CDTF">2017-07-12T08:23:00Z</dcterms:created>
  <dcterms:modified xsi:type="dcterms:W3CDTF">2017-07-13T02:02:00Z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