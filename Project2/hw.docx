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1EE" w:rsidRPr="007E4697" w:rsidRDefault="001061EE" w:rsidP="000D7CE2">
      <w:pPr>
        <w:jc w:val="both"/>
        <w:rPr>
          <w:b/>
          <w:sz w:val="28"/>
        </w:rPr>
      </w:pPr>
      <w:r w:rsidRPr="007E4697">
        <w:rPr>
          <w:b/>
          <w:sz w:val="28"/>
        </w:rPr>
        <w:t xml:space="preserve">PROJECT </w:t>
      </w:r>
      <w:r w:rsidR="00F646AA" w:rsidRPr="007E4697">
        <w:rPr>
          <w:b/>
          <w:sz w:val="28"/>
        </w:rPr>
        <w:t>2</w:t>
      </w:r>
      <w:r w:rsidRPr="007E4697">
        <w:rPr>
          <w:b/>
          <w:sz w:val="28"/>
        </w:rPr>
        <w:t xml:space="preserve">: </w:t>
      </w:r>
      <w:r w:rsidR="00F646AA" w:rsidRPr="007E4697">
        <w:rPr>
          <w:b/>
          <w:sz w:val="28"/>
        </w:rPr>
        <w:t>HOMEWORK</w:t>
      </w:r>
    </w:p>
    <w:p w:rsidR="007E4697" w:rsidRPr="000D7CE2" w:rsidRDefault="007E4697" w:rsidP="000D7CE2">
      <w:pPr>
        <w:jc w:val="both"/>
        <w:rPr>
          <w:b/>
          <w:sz w:val="24"/>
        </w:rPr>
      </w:pPr>
    </w:p>
    <w:p w:rsidR="003B5B98" w:rsidRPr="007E4697" w:rsidRDefault="00F646AA" w:rsidP="00F646AA">
      <w:pPr>
        <w:jc w:val="both"/>
        <w:rPr>
          <w:b/>
          <w:sz w:val="28"/>
        </w:rPr>
      </w:pPr>
      <w:r w:rsidRPr="007E4697">
        <w:rPr>
          <w:b/>
          <w:sz w:val="28"/>
        </w:rPr>
        <w:t>Answers:</w:t>
      </w:r>
    </w:p>
    <w:p w:rsidR="00F646AA" w:rsidRPr="007E4697" w:rsidRDefault="00F646AA" w:rsidP="00F646AA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7E4697">
        <w:rPr>
          <w:sz w:val="24"/>
          <w:szCs w:val="24"/>
        </w:rPr>
        <w:t>The output produced by the given code is:</w:t>
      </w:r>
    </w:p>
    <w:p w:rsidR="00F646AA" w:rsidRPr="00F646AA" w:rsidRDefault="00F646AA" w:rsidP="00F646AA">
      <w:pPr>
        <w:pStyle w:val="ListParagraph"/>
        <w:jc w:val="both"/>
        <w:rPr>
          <w:rFonts w:ascii="Century Gothic" w:hAnsi="Century Gothic"/>
        </w:rPr>
      </w:pPr>
      <w:r w:rsidRPr="00F646AA">
        <w:rPr>
          <w:rFonts w:ascii="Century Gothic" w:hAnsi="Century Gothic"/>
        </w:rPr>
        <w:t>endlendl</w:t>
      </w:r>
    </w:p>
    <w:p w:rsidR="00F646AA" w:rsidRPr="00F646AA" w:rsidRDefault="00F646AA" w:rsidP="00F646AA">
      <w:pPr>
        <w:pStyle w:val="ListParagraph"/>
        <w:jc w:val="both"/>
        <w:rPr>
          <w:rFonts w:ascii="Century Gothic" w:hAnsi="Century Gothic"/>
        </w:rPr>
      </w:pPr>
      <w:r w:rsidRPr="00F646AA">
        <w:rPr>
          <w:rFonts w:ascii="Century Gothic" w:hAnsi="Century Gothic"/>
        </w:rPr>
        <w:t>endline</w:t>
      </w:r>
    </w:p>
    <w:p w:rsidR="00F646AA" w:rsidRDefault="00F646AA" w:rsidP="00F646AA">
      <w:pPr>
        <w:pStyle w:val="ListParagraph"/>
        <w:jc w:val="both"/>
      </w:pPr>
    </w:p>
    <w:p w:rsidR="00F646AA" w:rsidRPr="007E4697" w:rsidRDefault="00F646AA" w:rsidP="00F646AA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7E4697">
        <w:rPr>
          <w:sz w:val="24"/>
          <w:szCs w:val="24"/>
        </w:rPr>
        <w:t xml:space="preserve">The program </w:t>
      </w:r>
      <w:r w:rsidR="007E4697">
        <w:rPr>
          <w:sz w:val="24"/>
          <w:szCs w:val="24"/>
        </w:rPr>
        <w:t xml:space="preserve">prints out “I” </w:t>
      </w:r>
      <w:r w:rsidRPr="007E4697">
        <w:rPr>
          <w:sz w:val="24"/>
          <w:szCs w:val="24"/>
        </w:rPr>
        <w:t xml:space="preserve">number of “#” after “j” </w:t>
      </w:r>
      <w:r w:rsidR="007958C6" w:rsidRPr="007E4697">
        <w:rPr>
          <w:sz w:val="24"/>
          <w:szCs w:val="24"/>
        </w:rPr>
        <w:t xml:space="preserve">backspaces.  There is a single </w:t>
      </w:r>
      <w:r w:rsidR="007E4697">
        <w:rPr>
          <w:sz w:val="24"/>
          <w:szCs w:val="24"/>
        </w:rPr>
        <w:t>“#” per line and a total of “I” lines.</w:t>
      </w:r>
    </w:p>
    <w:p w:rsidR="00B83E56" w:rsidRPr="007E4697" w:rsidRDefault="00B83E56" w:rsidP="00F646AA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7E4697">
        <w:rPr>
          <w:sz w:val="24"/>
          <w:szCs w:val="24"/>
        </w:rPr>
        <w:t xml:space="preserve">A program that produces the same output with a inner while loop implemented: </w:t>
      </w:r>
    </w:p>
    <w:p w:rsidR="00F646AA" w:rsidRPr="00B83E56" w:rsidRDefault="00F646AA" w:rsidP="00B83E56">
      <w:pPr>
        <w:pStyle w:val="ListParagraph"/>
        <w:jc w:val="both"/>
        <w:rPr>
          <w:rFonts w:ascii="Century Gothic" w:hAnsi="Century Gothic"/>
        </w:rPr>
      </w:pPr>
      <w:r w:rsidRPr="00B83E56">
        <w:rPr>
          <w:rFonts w:ascii="Century Gothic" w:hAnsi="Century Gothic"/>
        </w:rPr>
        <w:t xml:space="preserve"> #include &lt;iostream&gt;</w:t>
      </w:r>
    </w:p>
    <w:p w:rsidR="00F646AA" w:rsidRPr="00B83E56" w:rsidRDefault="00F646AA" w:rsidP="00B83E56">
      <w:pPr>
        <w:pStyle w:val="ListParagraph"/>
        <w:jc w:val="both"/>
        <w:rPr>
          <w:rFonts w:ascii="Century Gothic" w:hAnsi="Century Gothic"/>
        </w:rPr>
      </w:pPr>
      <w:r w:rsidRPr="00B83E56">
        <w:rPr>
          <w:rFonts w:ascii="Century Gothic" w:hAnsi="Century Gothic"/>
        </w:rPr>
        <w:t>using namespace std;</w:t>
      </w:r>
    </w:p>
    <w:p w:rsidR="00F646AA" w:rsidRPr="00B83E56" w:rsidRDefault="00F646AA" w:rsidP="00B83E56">
      <w:pPr>
        <w:pStyle w:val="ListParagraph"/>
        <w:jc w:val="both"/>
        <w:rPr>
          <w:rFonts w:ascii="Century Gothic" w:hAnsi="Century Gothic"/>
        </w:rPr>
      </w:pPr>
    </w:p>
    <w:p w:rsidR="00F646AA" w:rsidRPr="00B83E56" w:rsidRDefault="00F646AA" w:rsidP="00B83E56">
      <w:pPr>
        <w:pStyle w:val="ListParagraph"/>
        <w:jc w:val="both"/>
        <w:rPr>
          <w:rFonts w:ascii="Century Gothic" w:hAnsi="Century Gothic"/>
        </w:rPr>
      </w:pPr>
      <w:r w:rsidRPr="00B83E56">
        <w:rPr>
          <w:rFonts w:ascii="Century Gothic" w:hAnsi="Century Gothic"/>
        </w:rPr>
        <w:t>int main()</w:t>
      </w:r>
    </w:p>
    <w:p w:rsidR="00F646AA" w:rsidRPr="00B83E56" w:rsidRDefault="00F646AA" w:rsidP="00B83E56">
      <w:pPr>
        <w:pStyle w:val="ListParagraph"/>
        <w:jc w:val="both"/>
        <w:rPr>
          <w:rFonts w:ascii="Century Gothic" w:hAnsi="Century Gothic"/>
        </w:rPr>
      </w:pPr>
      <w:r w:rsidRPr="00B83E56">
        <w:rPr>
          <w:rFonts w:ascii="Century Gothic" w:hAnsi="Century Gothic"/>
        </w:rPr>
        <w:t>{</w:t>
      </w:r>
    </w:p>
    <w:p w:rsidR="00F646AA" w:rsidRPr="00B83E56" w:rsidRDefault="00F646AA" w:rsidP="00B83E56">
      <w:pPr>
        <w:pStyle w:val="ListParagraph"/>
        <w:jc w:val="both"/>
        <w:rPr>
          <w:rFonts w:ascii="Century Gothic" w:hAnsi="Century Gothic"/>
        </w:rPr>
      </w:pPr>
      <w:r w:rsidRPr="00B83E56">
        <w:rPr>
          <w:rFonts w:ascii="Century Gothic" w:hAnsi="Century Gothic"/>
        </w:rPr>
        <w:t xml:space="preserve">    int len;</w:t>
      </w:r>
    </w:p>
    <w:p w:rsidR="00F646AA" w:rsidRPr="00B83E56" w:rsidRDefault="00F646AA" w:rsidP="00B83E56">
      <w:pPr>
        <w:pStyle w:val="ListParagraph"/>
        <w:jc w:val="both"/>
        <w:rPr>
          <w:rFonts w:ascii="Century Gothic" w:hAnsi="Century Gothic"/>
        </w:rPr>
      </w:pPr>
    </w:p>
    <w:p w:rsidR="00F646AA" w:rsidRPr="00B83E56" w:rsidRDefault="00F646AA" w:rsidP="00B83E56">
      <w:pPr>
        <w:pStyle w:val="ListParagraph"/>
        <w:jc w:val="both"/>
        <w:rPr>
          <w:rFonts w:ascii="Century Gothic" w:hAnsi="Century Gothic"/>
        </w:rPr>
      </w:pPr>
      <w:r w:rsidRPr="00B83E56">
        <w:rPr>
          <w:rFonts w:ascii="Century Gothic" w:hAnsi="Century Gothic"/>
        </w:rPr>
        <w:t xml:space="preserve">    cout &lt;&lt; "Enter a number: ";</w:t>
      </w:r>
    </w:p>
    <w:p w:rsidR="00F646AA" w:rsidRPr="00B83E56" w:rsidRDefault="00F646AA" w:rsidP="00B83E56">
      <w:pPr>
        <w:pStyle w:val="ListParagraph"/>
        <w:jc w:val="both"/>
        <w:rPr>
          <w:rFonts w:ascii="Century Gothic" w:hAnsi="Century Gothic"/>
        </w:rPr>
      </w:pPr>
      <w:r w:rsidRPr="00B83E56">
        <w:rPr>
          <w:rFonts w:ascii="Century Gothic" w:hAnsi="Century Gothic"/>
        </w:rPr>
        <w:t xml:space="preserve">    cin &gt;&gt; len;</w:t>
      </w:r>
    </w:p>
    <w:p w:rsidR="00F646AA" w:rsidRPr="00B83E56" w:rsidRDefault="00F646AA" w:rsidP="00B83E56">
      <w:pPr>
        <w:pStyle w:val="ListParagraph"/>
        <w:jc w:val="both"/>
        <w:rPr>
          <w:rFonts w:ascii="Century Gothic" w:hAnsi="Century Gothic"/>
        </w:rPr>
      </w:pPr>
    </w:p>
    <w:p w:rsidR="00F646AA" w:rsidRPr="00B83E56" w:rsidRDefault="00F646AA" w:rsidP="00B83E56">
      <w:pPr>
        <w:pStyle w:val="ListParagraph"/>
        <w:jc w:val="both"/>
        <w:rPr>
          <w:rFonts w:ascii="Century Gothic" w:hAnsi="Century Gothic"/>
        </w:rPr>
      </w:pPr>
      <w:r w:rsidRPr="00B83E56">
        <w:rPr>
          <w:rFonts w:ascii="Century Gothic" w:hAnsi="Century Gothic"/>
        </w:rPr>
        <w:t xml:space="preserve">    for (int i = 0; i &lt; len; i++)</w:t>
      </w:r>
    </w:p>
    <w:p w:rsidR="00F646AA" w:rsidRPr="00B83E56" w:rsidRDefault="00F646AA" w:rsidP="00B83E56">
      <w:pPr>
        <w:pStyle w:val="ListParagraph"/>
        <w:jc w:val="both"/>
        <w:rPr>
          <w:rFonts w:ascii="Century Gothic" w:hAnsi="Century Gothic"/>
        </w:rPr>
      </w:pPr>
      <w:r w:rsidRPr="00B83E56">
        <w:rPr>
          <w:rFonts w:ascii="Century Gothic" w:hAnsi="Century Gothic"/>
        </w:rPr>
        <w:t xml:space="preserve">    {</w:t>
      </w:r>
    </w:p>
    <w:p w:rsidR="00F646AA" w:rsidRPr="00B83E56" w:rsidRDefault="00F646AA" w:rsidP="00B83E56">
      <w:pPr>
        <w:pStyle w:val="ListParagraph"/>
        <w:jc w:val="both"/>
        <w:rPr>
          <w:rFonts w:ascii="Century Gothic" w:hAnsi="Century Gothic"/>
        </w:rPr>
      </w:pPr>
      <w:r w:rsidRPr="00B83E56">
        <w:rPr>
          <w:rFonts w:ascii="Century Gothic" w:hAnsi="Century Gothic"/>
        </w:rPr>
        <w:t xml:space="preserve">        int j = i+1;</w:t>
      </w:r>
    </w:p>
    <w:p w:rsidR="00F646AA" w:rsidRPr="00B83E56" w:rsidRDefault="00F646AA" w:rsidP="00B83E56">
      <w:pPr>
        <w:pStyle w:val="ListParagraph"/>
        <w:jc w:val="both"/>
        <w:rPr>
          <w:rFonts w:ascii="Century Gothic" w:hAnsi="Century Gothic"/>
        </w:rPr>
      </w:pPr>
      <w:r w:rsidRPr="00B83E56">
        <w:rPr>
          <w:rFonts w:ascii="Century Gothic" w:hAnsi="Century Gothic"/>
        </w:rPr>
        <w:tab/>
        <w:t xml:space="preserve">    while (j &lt; len)</w:t>
      </w:r>
    </w:p>
    <w:p w:rsidR="00F646AA" w:rsidRPr="00B83E56" w:rsidRDefault="00F646AA" w:rsidP="00B83E56">
      <w:pPr>
        <w:pStyle w:val="ListParagraph"/>
        <w:jc w:val="both"/>
        <w:rPr>
          <w:rFonts w:ascii="Century Gothic" w:hAnsi="Century Gothic"/>
        </w:rPr>
      </w:pPr>
      <w:r w:rsidRPr="00B83E56">
        <w:rPr>
          <w:rFonts w:ascii="Century Gothic" w:hAnsi="Century Gothic"/>
        </w:rPr>
        <w:tab/>
        <w:t xml:space="preserve">    {</w:t>
      </w:r>
    </w:p>
    <w:p w:rsidR="00F646AA" w:rsidRPr="00B83E56" w:rsidRDefault="00F646AA" w:rsidP="00B83E56">
      <w:pPr>
        <w:pStyle w:val="ListParagraph"/>
        <w:jc w:val="both"/>
        <w:rPr>
          <w:rFonts w:ascii="Century Gothic" w:hAnsi="Century Gothic"/>
        </w:rPr>
      </w:pPr>
      <w:r w:rsidRPr="00B83E56">
        <w:rPr>
          <w:rFonts w:ascii="Century Gothic" w:hAnsi="Century Gothic"/>
        </w:rPr>
        <w:tab/>
        <w:t xml:space="preserve">        cout &lt;&lt; " ";</w:t>
      </w:r>
      <w:bookmarkStart w:id="0" w:name="_GoBack"/>
      <w:bookmarkEnd w:id="0"/>
    </w:p>
    <w:p w:rsidR="00F646AA" w:rsidRPr="00B83E56" w:rsidRDefault="00F646AA" w:rsidP="00B83E56">
      <w:pPr>
        <w:pStyle w:val="ListParagraph"/>
        <w:jc w:val="both"/>
        <w:rPr>
          <w:rFonts w:ascii="Century Gothic" w:hAnsi="Century Gothic"/>
        </w:rPr>
      </w:pPr>
      <w:r w:rsidRPr="00B83E56">
        <w:rPr>
          <w:rFonts w:ascii="Century Gothic" w:hAnsi="Century Gothic"/>
        </w:rPr>
        <w:tab/>
        <w:t xml:space="preserve">        j++;</w:t>
      </w:r>
    </w:p>
    <w:p w:rsidR="00F646AA" w:rsidRPr="00B83E56" w:rsidRDefault="00F646AA" w:rsidP="00B83E56">
      <w:pPr>
        <w:pStyle w:val="ListParagraph"/>
        <w:jc w:val="both"/>
        <w:rPr>
          <w:rFonts w:ascii="Century Gothic" w:hAnsi="Century Gothic"/>
        </w:rPr>
      </w:pPr>
      <w:r w:rsidRPr="00B83E56">
        <w:rPr>
          <w:rFonts w:ascii="Century Gothic" w:hAnsi="Century Gothic"/>
        </w:rPr>
        <w:tab/>
        <w:t xml:space="preserve">    }</w:t>
      </w:r>
    </w:p>
    <w:p w:rsidR="00F646AA" w:rsidRPr="00B83E56" w:rsidRDefault="00F646AA" w:rsidP="00B83E56">
      <w:pPr>
        <w:pStyle w:val="ListParagraph"/>
        <w:jc w:val="both"/>
        <w:rPr>
          <w:rFonts w:ascii="Century Gothic" w:hAnsi="Century Gothic"/>
        </w:rPr>
      </w:pPr>
      <w:r w:rsidRPr="00B83E56">
        <w:rPr>
          <w:rFonts w:ascii="Century Gothic" w:hAnsi="Century Gothic"/>
        </w:rPr>
        <w:tab/>
        <w:t xml:space="preserve">    cout &lt;&lt; "#" &lt;&lt; endl;</w:t>
      </w:r>
    </w:p>
    <w:p w:rsidR="00F646AA" w:rsidRPr="00B83E56" w:rsidRDefault="00F646AA" w:rsidP="00B83E56">
      <w:pPr>
        <w:pStyle w:val="ListParagraph"/>
        <w:jc w:val="both"/>
        <w:rPr>
          <w:rFonts w:ascii="Century Gothic" w:hAnsi="Century Gothic"/>
        </w:rPr>
      </w:pPr>
      <w:r w:rsidRPr="00B83E56">
        <w:rPr>
          <w:rFonts w:ascii="Century Gothic" w:hAnsi="Century Gothic"/>
        </w:rPr>
        <w:t xml:space="preserve">    }</w:t>
      </w:r>
    </w:p>
    <w:p w:rsidR="005F4E59" w:rsidRDefault="00F646AA" w:rsidP="005F4E59">
      <w:pPr>
        <w:pStyle w:val="ListParagraph"/>
        <w:jc w:val="both"/>
        <w:rPr>
          <w:rFonts w:ascii="Century Gothic" w:hAnsi="Century Gothic"/>
        </w:rPr>
      </w:pPr>
      <w:r w:rsidRPr="00B83E56">
        <w:rPr>
          <w:rFonts w:ascii="Century Gothic" w:hAnsi="Century Gothic"/>
        </w:rPr>
        <w:t>}</w:t>
      </w:r>
    </w:p>
    <w:p w:rsidR="007E4697" w:rsidRDefault="007E4697" w:rsidP="005F4E59">
      <w:pPr>
        <w:pStyle w:val="ListParagraph"/>
        <w:jc w:val="both"/>
        <w:rPr>
          <w:rFonts w:ascii="Century Gothic" w:hAnsi="Century Gothic"/>
        </w:rPr>
      </w:pPr>
    </w:p>
    <w:p w:rsidR="007E4697" w:rsidRDefault="007E4697" w:rsidP="005F4E59">
      <w:pPr>
        <w:pStyle w:val="ListParagraph"/>
        <w:jc w:val="both"/>
        <w:rPr>
          <w:rFonts w:ascii="Century Gothic" w:hAnsi="Century Gothic"/>
        </w:rPr>
      </w:pPr>
    </w:p>
    <w:p w:rsidR="007E4697" w:rsidRDefault="007E4697" w:rsidP="005F4E59">
      <w:pPr>
        <w:pStyle w:val="ListParagraph"/>
        <w:jc w:val="both"/>
        <w:rPr>
          <w:rFonts w:ascii="Century Gothic" w:hAnsi="Century Gothic"/>
        </w:rPr>
      </w:pPr>
    </w:p>
    <w:p w:rsidR="007E4697" w:rsidRDefault="007E4697" w:rsidP="005F4E59">
      <w:pPr>
        <w:pStyle w:val="ListParagraph"/>
        <w:jc w:val="both"/>
        <w:rPr>
          <w:rFonts w:ascii="Century Gothic" w:hAnsi="Century Gothic"/>
        </w:rPr>
      </w:pPr>
    </w:p>
    <w:p w:rsidR="007E4697" w:rsidRDefault="007E4697" w:rsidP="005F4E59">
      <w:pPr>
        <w:pStyle w:val="ListParagraph"/>
        <w:jc w:val="both"/>
        <w:rPr>
          <w:rFonts w:ascii="Century Gothic" w:hAnsi="Century Gothic"/>
        </w:rPr>
      </w:pPr>
    </w:p>
    <w:p w:rsidR="007E4697" w:rsidRDefault="007E4697" w:rsidP="007E4697">
      <w:pPr>
        <w:jc w:val="both"/>
        <w:rPr>
          <w:rFonts w:ascii="Century Gothic" w:hAnsi="Century Gothic"/>
        </w:rPr>
      </w:pPr>
    </w:p>
    <w:p w:rsidR="007E4697" w:rsidRPr="007E4697" w:rsidRDefault="007E4697" w:rsidP="007E4697">
      <w:pPr>
        <w:jc w:val="both"/>
        <w:rPr>
          <w:rFonts w:ascii="Century Gothic" w:hAnsi="Century Gothic"/>
        </w:rPr>
      </w:pPr>
    </w:p>
    <w:p w:rsidR="007E4697" w:rsidRDefault="007E4697" w:rsidP="005F4E59">
      <w:pPr>
        <w:pStyle w:val="ListParagraph"/>
        <w:jc w:val="both"/>
        <w:rPr>
          <w:rFonts w:ascii="Century Gothic" w:hAnsi="Century Gothic"/>
        </w:rPr>
      </w:pPr>
    </w:p>
    <w:p w:rsidR="007E4697" w:rsidRPr="005F4E59" w:rsidRDefault="007E4697" w:rsidP="005F4E59">
      <w:pPr>
        <w:pStyle w:val="ListParagraph"/>
        <w:jc w:val="both"/>
        <w:rPr>
          <w:rFonts w:ascii="Century Gothic" w:hAnsi="Century Gothic"/>
        </w:rPr>
      </w:pPr>
    </w:p>
    <w:p w:rsidR="00B83E56" w:rsidRPr="007E4697" w:rsidRDefault="007958C6" w:rsidP="00B83E56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7E4697">
        <w:rPr>
          <w:sz w:val="24"/>
          <w:szCs w:val="24"/>
        </w:rPr>
        <w:lastRenderedPageBreak/>
        <w:t>Do-while loop:</w:t>
      </w:r>
    </w:p>
    <w:p w:rsidR="00B83E56" w:rsidRPr="00B83E56" w:rsidRDefault="00B83E56" w:rsidP="00B83E56">
      <w:pPr>
        <w:pStyle w:val="ListParagraph"/>
        <w:jc w:val="both"/>
        <w:rPr>
          <w:rFonts w:ascii="Century Gothic" w:hAnsi="Century Gothic"/>
        </w:rPr>
      </w:pPr>
      <w:r w:rsidRPr="00B83E56">
        <w:rPr>
          <w:rFonts w:ascii="Century Gothic" w:hAnsi="Century Gothic"/>
        </w:rPr>
        <w:t>#include &lt;iostream&gt;</w:t>
      </w:r>
    </w:p>
    <w:p w:rsidR="00B83E56" w:rsidRPr="00B83E56" w:rsidRDefault="00B83E56" w:rsidP="00B83E56">
      <w:pPr>
        <w:pStyle w:val="ListParagraph"/>
        <w:jc w:val="both"/>
        <w:rPr>
          <w:rFonts w:ascii="Century Gothic" w:hAnsi="Century Gothic"/>
        </w:rPr>
      </w:pPr>
      <w:r w:rsidRPr="00B83E56">
        <w:rPr>
          <w:rFonts w:ascii="Century Gothic" w:hAnsi="Century Gothic"/>
        </w:rPr>
        <w:t>using namespace std;</w:t>
      </w:r>
    </w:p>
    <w:p w:rsidR="00B83E56" w:rsidRPr="00B83E56" w:rsidRDefault="00B83E56" w:rsidP="00B83E56">
      <w:pPr>
        <w:pStyle w:val="ListParagraph"/>
        <w:jc w:val="both"/>
        <w:rPr>
          <w:rFonts w:ascii="Century Gothic" w:hAnsi="Century Gothic"/>
        </w:rPr>
      </w:pPr>
    </w:p>
    <w:p w:rsidR="00B83E56" w:rsidRPr="00B83E56" w:rsidRDefault="00B83E56" w:rsidP="00B83E56">
      <w:pPr>
        <w:pStyle w:val="ListParagraph"/>
        <w:jc w:val="both"/>
        <w:rPr>
          <w:rFonts w:ascii="Century Gothic" w:hAnsi="Century Gothic"/>
        </w:rPr>
      </w:pPr>
      <w:r w:rsidRPr="00B83E56">
        <w:rPr>
          <w:rFonts w:ascii="Century Gothic" w:hAnsi="Century Gothic"/>
        </w:rPr>
        <w:t>int main()</w:t>
      </w:r>
    </w:p>
    <w:p w:rsidR="00B83E56" w:rsidRPr="00B83E56" w:rsidRDefault="00B83E56" w:rsidP="00B83E56">
      <w:pPr>
        <w:pStyle w:val="ListParagraph"/>
        <w:jc w:val="both"/>
        <w:rPr>
          <w:rFonts w:ascii="Century Gothic" w:hAnsi="Century Gothic"/>
        </w:rPr>
      </w:pPr>
      <w:r w:rsidRPr="00B83E56">
        <w:rPr>
          <w:rFonts w:ascii="Century Gothic" w:hAnsi="Century Gothic"/>
        </w:rPr>
        <w:t>{</w:t>
      </w:r>
    </w:p>
    <w:p w:rsidR="00B83E56" w:rsidRPr="00B83E56" w:rsidRDefault="00B83E56" w:rsidP="00B83E56">
      <w:pPr>
        <w:pStyle w:val="ListParagraph"/>
        <w:jc w:val="both"/>
        <w:rPr>
          <w:rFonts w:ascii="Century Gothic" w:hAnsi="Century Gothic"/>
        </w:rPr>
      </w:pPr>
      <w:r w:rsidRPr="00B83E56">
        <w:rPr>
          <w:rFonts w:ascii="Century Gothic" w:hAnsi="Century Gothic"/>
        </w:rPr>
        <w:t xml:space="preserve">    int len;</w:t>
      </w:r>
    </w:p>
    <w:p w:rsidR="00B83E56" w:rsidRPr="00B83E56" w:rsidRDefault="00B83E56" w:rsidP="00B83E56">
      <w:pPr>
        <w:pStyle w:val="ListParagraph"/>
        <w:jc w:val="both"/>
        <w:rPr>
          <w:rFonts w:ascii="Century Gothic" w:hAnsi="Century Gothic"/>
        </w:rPr>
      </w:pPr>
    </w:p>
    <w:p w:rsidR="00B83E56" w:rsidRPr="00B83E56" w:rsidRDefault="00B83E56" w:rsidP="00B83E56">
      <w:pPr>
        <w:pStyle w:val="ListParagraph"/>
        <w:jc w:val="both"/>
        <w:rPr>
          <w:rFonts w:ascii="Century Gothic" w:hAnsi="Century Gothic"/>
        </w:rPr>
      </w:pPr>
      <w:r w:rsidRPr="00B83E56">
        <w:rPr>
          <w:rFonts w:ascii="Century Gothic" w:hAnsi="Century Gothic"/>
        </w:rPr>
        <w:t xml:space="preserve">    cout &lt;&lt; "Enter a number: ";</w:t>
      </w:r>
    </w:p>
    <w:p w:rsidR="00B83E56" w:rsidRPr="00B83E56" w:rsidRDefault="00B83E56" w:rsidP="00B83E56">
      <w:pPr>
        <w:pStyle w:val="ListParagraph"/>
        <w:jc w:val="both"/>
        <w:rPr>
          <w:rFonts w:ascii="Century Gothic" w:hAnsi="Century Gothic"/>
        </w:rPr>
      </w:pPr>
      <w:r w:rsidRPr="00B83E56">
        <w:rPr>
          <w:rFonts w:ascii="Century Gothic" w:hAnsi="Century Gothic"/>
        </w:rPr>
        <w:t xml:space="preserve">    cin &gt;&gt; len;</w:t>
      </w:r>
    </w:p>
    <w:p w:rsidR="00B83E56" w:rsidRPr="00B83E56" w:rsidRDefault="00B83E56" w:rsidP="00B83E56">
      <w:pPr>
        <w:pStyle w:val="ListParagraph"/>
        <w:jc w:val="both"/>
        <w:rPr>
          <w:rFonts w:ascii="Century Gothic" w:hAnsi="Century Gothic"/>
        </w:rPr>
      </w:pPr>
      <w:r w:rsidRPr="00B83E56">
        <w:rPr>
          <w:rFonts w:ascii="Century Gothic" w:hAnsi="Century Gothic"/>
        </w:rPr>
        <w:t xml:space="preserve">    </w:t>
      </w:r>
    </w:p>
    <w:p w:rsidR="00B83E56" w:rsidRPr="00B83E56" w:rsidRDefault="00B83E56" w:rsidP="00B83E56">
      <w:pPr>
        <w:pStyle w:val="ListParagraph"/>
        <w:jc w:val="both"/>
        <w:rPr>
          <w:rFonts w:ascii="Century Gothic" w:hAnsi="Century Gothic"/>
        </w:rPr>
      </w:pPr>
      <w:r w:rsidRPr="00B83E56">
        <w:rPr>
          <w:rFonts w:ascii="Century Gothic" w:hAnsi="Century Gothic"/>
        </w:rPr>
        <w:t xml:space="preserve">    int i = 0;</w:t>
      </w:r>
    </w:p>
    <w:p w:rsidR="00B83E56" w:rsidRPr="00B83E56" w:rsidRDefault="00B83E56" w:rsidP="00B83E56">
      <w:pPr>
        <w:pStyle w:val="ListParagraph"/>
        <w:jc w:val="both"/>
        <w:rPr>
          <w:rFonts w:ascii="Century Gothic" w:hAnsi="Century Gothic"/>
        </w:rPr>
      </w:pPr>
      <w:r w:rsidRPr="00B83E56">
        <w:rPr>
          <w:rFonts w:ascii="Century Gothic" w:hAnsi="Century Gothic"/>
        </w:rPr>
        <w:t xml:space="preserve">    do {</w:t>
      </w:r>
    </w:p>
    <w:p w:rsidR="00B83E56" w:rsidRPr="00B83E56" w:rsidRDefault="00B83E56" w:rsidP="00B83E56">
      <w:pPr>
        <w:pStyle w:val="ListParagraph"/>
        <w:jc w:val="both"/>
        <w:rPr>
          <w:rFonts w:ascii="Century Gothic" w:hAnsi="Century Gothic"/>
        </w:rPr>
      </w:pPr>
      <w:r w:rsidRPr="00B83E56">
        <w:rPr>
          <w:rFonts w:ascii="Century Gothic" w:hAnsi="Century Gothic"/>
        </w:rPr>
        <w:t xml:space="preserve">        int j = i+1;</w:t>
      </w:r>
    </w:p>
    <w:p w:rsidR="00B83E56" w:rsidRPr="00B83E56" w:rsidRDefault="00B83E56" w:rsidP="00B83E56">
      <w:pPr>
        <w:pStyle w:val="ListParagraph"/>
        <w:jc w:val="both"/>
        <w:rPr>
          <w:rFonts w:ascii="Century Gothic" w:hAnsi="Century Gothic"/>
        </w:rPr>
      </w:pPr>
      <w:r w:rsidRPr="00B83E56">
        <w:rPr>
          <w:rFonts w:ascii="Century Gothic" w:hAnsi="Century Gothic"/>
        </w:rPr>
        <w:tab/>
        <w:t xml:space="preserve">    while (j &lt; len)</w:t>
      </w:r>
    </w:p>
    <w:p w:rsidR="00B83E56" w:rsidRPr="00B83E56" w:rsidRDefault="00B83E56" w:rsidP="00B83E56">
      <w:pPr>
        <w:pStyle w:val="ListParagraph"/>
        <w:jc w:val="both"/>
        <w:rPr>
          <w:rFonts w:ascii="Century Gothic" w:hAnsi="Century Gothic"/>
        </w:rPr>
      </w:pPr>
      <w:r w:rsidRPr="00B83E56">
        <w:rPr>
          <w:rFonts w:ascii="Century Gothic" w:hAnsi="Century Gothic"/>
        </w:rPr>
        <w:tab/>
        <w:t xml:space="preserve">    {</w:t>
      </w:r>
    </w:p>
    <w:p w:rsidR="00B83E56" w:rsidRPr="00B83E56" w:rsidRDefault="00B83E56" w:rsidP="00B83E56">
      <w:pPr>
        <w:pStyle w:val="ListParagraph"/>
        <w:jc w:val="both"/>
        <w:rPr>
          <w:rFonts w:ascii="Century Gothic" w:hAnsi="Century Gothic"/>
        </w:rPr>
      </w:pPr>
      <w:r w:rsidRPr="00B83E56">
        <w:rPr>
          <w:rFonts w:ascii="Century Gothic" w:hAnsi="Century Gothic"/>
        </w:rPr>
        <w:tab/>
        <w:t xml:space="preserve">        cout &lt;&lt; " ";</w:t>
      </w:r>
    </w:p>
    <w:p w:rsidR="00B83E56" w:rsidRPr="00B83E56" w:rsidRDefault="00B83E56" w:rsidP="00B83E56">
      <w:pPr>
        <w:pStyle w:val="ListParagraph"/>
        <w:jc w:val="both"/>
        <w:rPr>
          <w:rFonts w:ascii="Century Gothic" w:hAnsi="Century Gothic"/>
        </w:rPr>
      </w:pPr>
      <w:r w:rsidRPr="00B83E56">
        <w:rPr>
          <w:rFonts w:ascii="Century Gothic" w:hAnsi="Century Gothic"/>
        </w:rPr>
        <w:tab/>
        <w:t xml:space="preserve">        j++;</w:t>
      </w:r>
    </w:p>
    <w:p w:rsidR="00B83E56" w:rsidRPr="00B83E56" w:rsidRDefault="00B83E56" w:rsidP="00B83E56">
      <w:pPr>
        <w:pStyle w:val="ListParagraph"/>
        <w:jc w:val="both"/>
        <w:rPr>
          <w:rFonts w:ascii="Century Gothic" w:hAnsi="Century Gothic"/>
        </w:rPr>
      </w:pPr>
      <w:r w:rsidRPr="00B83E56">
        <w:rPr>
          <w:rFonts w:ascii="Century Gothic" w:hAnsi="Century Gothic"/>
        </w:rPr>
        <w:tab/>
        <w:t xml:space="preserve">    }</w:t>
      </w:r>
    </w:p>
    <w:p w:rsidR="00B83E56" w:rsidRPr="00B83E56" w:rsidRDefault="00B83E56" w:rsidP="00B83E56">
      <w:pPr>
        <w:pStyle w:val="ListParagraph"/>
        <w:jc w:val="both"/>
        <w:rPr>
          <w:rFonts w:ascii="Century Gothic" w:hAnsi="Century Gothic"/>
        </w:rPr>
      </w:pPr>
      <w:r w:rsidRPr="00B83E56">
        <w:rPr>
          <w:rFonts w:ascii="Century Gothic" w:hAnsi="Century Gothic"/>
        </w:rPr>
        <w:tab/>
        <w:t xml:space="preserve">    cout &lt;&lt; "#" &lt;&lt; endl;</w:t>
      </w:r>
    </w:p>
    <w:p w:rsidR="00B83E56" w:rsidRPr="00B83E56" w:rsidRDefault="00B83E56" w:rsidP="00B83E56">
      <w:pPr>
        <w:pStyle w:val="ListParagraph"/>
        <w:jc w:val="both"/>
        <w:rPr>
          <w:rFonts w:ascii="Century Gothic" w:hAnsi="Century Gothic"/>
        </w:rPr>
      </w:pPr>
      <w:r w:rsidRPr="00B83E56">
        <w:rPr>
          <w:rFonts w:ascii="Century Gothic" w:hAnsi="Century Gothic"/>
        </w:rPr>
        <w:tab/>
        <w:t xml:space="preserve">    i++;</w:t>
      </w:r>
    </w:p>
    <w:p w:rsidR="00B83E56" w:rsidRPr="00B83E56" w:rsidRDefault="00B83E56" w:rsidP="00B83E56">
      <w:pPr>
        <w:pStyle w:val="ListParagraph"/>
        <w:jc w:val="both"/>
        <w:rPr>
          <w:rFonts w:ascii="Century Gothic" w:hAnsi="Century Gothic"/>
        </w:rPr>
      </w:pPr>
      <w:r w:rsidRPr="00B83E56">
        <w:rPr>
          <w:rFonts w:ascii="Century Gothic" w:hAnsi="Century Gothic"/>
        </w:rPr>
        <w:t xml:space="preserve">    } while (i &lt; len);</w:t>
      </w:r>
    </w:p>
    <w:p w:rsidR="00B83E56" w:rsidRDefault="00B83E56" w:rsidP="00B83E56">
      <w:pPr>
        <w:pStyle w:val="ListParagraph"/>
        <w:jc w:val="both"/>
        <w:rPr>
          <w:rFonts w:ascii="Century Gothic" w:hAnsi="Century Gothic"/>
        </w:rPr>
      </w:pPr>
      <w:r w:rsidRPr="00B83E56">
        <w:rPr>
          <w:rFonts w:ascii="Century Gothic" w:hAnsi="Century Gothic"/>
        </w:rPr>
        <w:t>}</w:t>
      </w:r>
    </w:p>
    <w:p w:rsidR="007E4697" w:rsidRPr="00B83E56" w:rsidRDefault="007E4697" w:rsidP="00B83E56">
      <w:pPr>
        <w:pStyle w:val="ListParagraph"/>
        <w:jc w:val="both"/>
        <w:rPr>
          <w:rFonts w:ascii="Century Gothic" w:hAnsi="Century Gothic"/>
        </w:rPr>
      </w:pPr>
    </w:p>
    <w:p w:rsidR="005F4E59" w:rsidRPr="007E4697" w:rsidRDefault="005F4E59" w:rsidP="005F4E59">
      <w:pPr>
        <w:pStyle w:val="ListParagraph"/>
        <w:numPr>
          <w:ilvl w:val="0"/>
          <w:numId w:val="34"/>
        </w:numPr>
        <w:jc w:val="both"/>
        <w:rPr>
          <w:rFonts w:cstheme="minorHAnsi"/>
          <w:sz w:val="24"/>
          <w:szCs w:val="24"/>
        </w:rPr>
      </w:pPr>
      <w:r w:rsidRPr="007E4697">
        <w:rPr>
          <w:rFonts w:cstheme="minorHAnsi"/>
          <w:sz w:val="24"/>
          <w:szCs w:val="24"/>
        </w:rPr>
        <w:t>Switch statement:</w:t>
      </w:r>
    </w:p>
    <w:p w:rsidR="005F4E59" w:rsidRPr="005F4E59" w:rsidRDefault="005F4E59" w:rsidP="005F4E59">
      <w:pPr>
        <w:pStyle w:val="ListParagraph"/>
        <w:jc w:val="both"/>
        <w:rPr>
          <w:rFonts w:ascii="Century Gothic" w:hAnsi="Century Gothic"/>
        </w:rPr>
      </w:pPr>
      <w:r w:rsidRPr="005F4E59">
        <w:rPr>
          <w:rFonts w:ascii="Century Gothic" w:hAnsi="Century Gothic" w:cs="Consolas"/>
        </w:rPr>
        <w:t>switch (weekday)</w:t>
      </w:r>
    </w:p>
    <w:p w:rsidR="005F4E59" w:rsidRPr="005F4E59" w:rsidRDefault="005F4E59" w:rsidP="005F4E59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onsolas"/>
        </w:rPr>
      </w:pPr>
      <w:r w:rsidRPr="005F4E59">
        <w:rPr>
          <w:rFonts w:ascii="Century Gothic" w:hAnsi="Century Gothic" w:cs="Consolas"/>
        </w:rPr>
        <w:tab/>
      </w:r>
      <w:r w:rsidRPr="005F4E59">
        <w:rPr>
          <w:rFonts w:ascii="Century Gothic" w:hAnsi="Century Gothic" w:cs="Consolas"/>
        </w:rPr>
        <w:tab/>
        <w:t>{</w:t>
      </w:r>
    </w:p>
    <w:p w:rsidR="005F4E59" w:rsidRPr="005F4E59" w:rsidRDefault="005F4E59" w:rsidP="005F4E59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onsolas"/>
        </w:rPr>
      </w:pPr>
      <w:r w:rsidRPr="005F4E59">
        <w:rPr>
          <w:rFonts w:ascii="Century Gothic" w:hAnsi="Century Gothic" w:cs="Consolas"/>
        </w:rPr>
        <w:tab/>
      </w:r>
      <w:r w:rsidRPr="005F4E59">
        <w:rPr>
          <w:rFonts w:ascii="Century Gothic" w:hAnsi="Century Gothic" w:cs="Consolas"/>
        </w:rPr>
        <w:tab/>
        <w:t>case 1:</w:t>
      </w:r>
    </w:p>
    <w:p w:rsidR="005F4E59" w:rsidRPr="005F4E59" w:rsidRDefault="005F4E59" w:rsidP="005F4E59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onsolas"/>
        </w:rPr>
      </w:pPr>
      <w:r w:rsidRPr="005F4E59">
        <w:rPr>
          <w:rFonts w:ascii="Century Gothic" w:hAnsi="Century Gothic" w:cs="Consolas"/>
        </w:rPr>
        <w:tab/>
      </w:r>
      <w:r w:rsidRPr="005F4E59">
        <w:rPr>
          <w:rFonts w:ascii="Century Gothic" w:hAnsi="Century Gothic" w:cs="Consolas"/>
        </w:rPr>
        <w:tab/>
      </w:r>
      <w:r w:rsidRPr="005F4E59">
        <w:rPr>
          <w:rFonts w:ascii="Century Gothic" w:hAnsi="Century Gothic" w:cs="Consolas"/>
        </w:rPr>
        <w:tab/>
        <w:t>cout &lt;&lt; "rainy days and mondays get me down";</w:t>
      </w:r>
    </w:p>
    <w:p w:rsidR="005F4E59" w:rsidRPr="005F4E59" w:rsidRDefault="005F4E59" w:rsidP="005F4E59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onsolas"/>
        </w:rPr>
      </w:pPr>
      <w:r w:rsidRPr="005F4E59">
        <w:rPr>
          <w:rFonts w:ascii="Century Gothic" w:hAnsi="Century Gothic" w:cs="Consolas"/>
        </w:rPr>
        <w:tab/>
      </w:r>
      <w:r w:rsidRPr="005F4E59">
        <w:rPr>
          <w:rFonts w:ascii="Century Gothic" w:hAnsi="Century Gothic" w:cs="Consolas"/>
        </w:rPr>
        <w:tab/>
      </w:r>
      <w:r w:rsidRPr="005F4E59">
        <w:rPr>
          <w:rFonts w:ascii="Century Gothic" w:hAnsi="Century Gothic" w:cs="Consolas"/>
        </w:rPr>
        <w:tab/>
        <w:t>break;</w:t>
      </w:r>
    </w:p>
    <w:p w:rsidR="005F4E59" w:rsidRPr="005F4E59" w:rsidRDefault="005F4E59" w:rsidP="005F4E59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onsolas"/>
        </w:rPr>
      </w:pPr>
      <w:r w:rsidRPr="005F4E59">
        <w:rPr>
          <w:rFonts w:ascii="Century Gothic" w:hAnsi="Century Gothic" w:cs="Consolas"/>
        </w:rPr>
        <w:tab/>
      </w:r>
      <w:r w:rsidRPr="005F4E59">
        <w:rPr>
          <w:rFonts w:ascii="Century Gothic" w:hAnsi="Century Gothic" w:cs="Consolas"/>
        </w:rPr>
        <w:tab/>
        <w:t>case 2:</w:t>
      </w:r>
    </w:p>
    <w:p w:rsidR="005F4E59" w:rsidRPr="005F4E59" w:rsidRDefault="005F4E59" w:rsidP="005F4E59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onsolas"/>
        </w:rPr>
      </w:pPr>
      <w:r w:rsidRPr="005F4E59">
        <w:rPr>
          <w:rFonts w:ascii="Century Gothic" w:hAnsi="Century Gothic" w:cs="Consolas"/>
        </w:rPr>
        <w:tab/>
      </w:r>
      <w:r w:rsidRPr="005F4E59">
        <w:rPr>
          <w:rFonts w:ascii="Century Gothic" w:hAnsi="Century Gothic" w:cs="Consolas"/>
        </w:rPr>
        <w:tab/>
      </w:r>
      <w:r w:rsidRPr="005F4E59">
        <w:rPr>
          <w:rFonts w:ascii="Century Gothic" w:hAnsi="Century Gothic" w:cs="Consolas"/>
        </w:rPr>
        <w:tab/>
        <w:t>cout &lt;&lt; "ruby tuesday";</w:t>
      </w:r>
    </w:p>
    <w:p w:rsidR="005F4E59" w:rsidRPr="005F4E59" w:rsidRDefault="005F4E59" w:rsidP="005F4E59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onsolas"/>
        </w:rPr>
      </w:pPr>
      <w:r w:rsidRPr="005F4E59">
        <w:rPr>
          <w:rFonts w:ascii="Century Gothic" w:hAnsi="Century Gothic" w:cs="Consolas"/>
        </w:rPr>
        <w:tab/>
      </w:r>
      <w:r w:rsidRPr="005F4E59">
        <w:rPr>
          <w:rFonts w:ascii="Century Gothic" w:hAnsi="Century Gothic" w:cs="Consolas"/>
        </w:rPr>
        <w:tab/>
      </w:r>
      <w:r w:rsidRPr="005F4E59">
        <w:rPr>
          <w:rFonts w:ascii="Century Gothic" w:hAnsi="Century Gothic" w:cs="Consolas"/>
        </w:rPr>
        <w:tab/>
        <w:t>break;</w:t>
      </w:r>
    </w:p>
    <w:p w:rsidR="005F4E59" w:rsidRPr="005F4E59" w:rsidRDefault="005F4E59" w:rsidP="005F4E59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onsolas"/>
        </w:rPr>
      </w:pPr>
      <w:r w:rsidRPr="005F4E59">
        <w:rPr>
          <w:rFonts w:ascii="Century Gothic" w:hAnsi="Century Gothic" w:cs="Consolas"/>
        </w:rPr>
        <w:tab/>
      </w:r>
      <w:r w:rsidRPr="005F4E59">
        <w:rPr>
          <w:rFonts w:ascii="Century Gothic" w:hAnsi="Century Gothic" w:cs="Consolas"/>
        </w:rPr>
        <w:tab/>
        <w:t>case</w:t>
      </w:r>
      <w:r>
        <w:rPr>
          <w:rFonts w:ascii="Century Gothic" w:hAnsi="Century Gothic" w:cs="Consolas"/>
        </w:rPr>
        <w:t xml:space="preserve"> 6:</w:t>
      </w:r>
    </w:p>
    <w:p w:rsidR="005F4E59" w:rsidRPr="005F4E59" w:rsidRDefault="005F4E59" w:rsidP="005F4E59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onsolas"/>
        </w:rPr>
      </w:pPr>
      <w:r w:rsidRPr="005F4E59">
        <w:rPr>
          <w:rFonts w:ascii="Century Gothic" w:hAnsi="Century Gothic" w:cs="Consolas"/>
        </w:rPr>
        <w:tab/>
      </w:r>
      <w:r w:rsidRPr="005F4E59">
        <w:rPr>
          <w:rFonts w:ascii="Century Gothic" w:hAnsi="Century Gothic" w:cs="Consolas"/>
        </w:rPr>
        <w:tab/>
        <w:t>case 7:</w:t>
      </w:r>
    </w:p>
    <w:p w:rsidR="005F4E59" w:rsidRPr="005F4E59" w:rsidRDefault="005F4E59" w:rsidP="005F4E59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onsolas"/>
        </w:rPr>
      </w:pPr>
      <w:r w:rsidRPr="005F4E59">
        <w:rPr>
          <w:rFonts w:ascii="Century Gothic" w:hAnsi="Century Gothic" w:cs="Consolas"/>
        </w:rPr>
        <w:tab/>
      </w:r>
      <w:r w:rsidRPr="005F4E59">
        <w:rPr>
          <w:rFonts w:ascii="Century Gothic" w:hAnsi="Century Gothic" w:cs="Consolas"/>
        </w:rPr>
        <w:tab/>
      </w:r>
      <w:r w:rsidRPr="005F4E59">
        <w:rPr>
          <w:rFonts w:ascii="Century Gothic" w:hAnsi="Century Gothic" w:cs="Consolas"/>
        </w:rPr>
        <w:tab/>
        <w:t>cout &lt;&lt; "wonderful weekend";</w:t>
      </w:r>
    </w:p>
    <w:p w:rsidR="005F4E59" w:rsidRPr="005F4E59" w:rsidRDefault="005F4E59" w:rsidP="005F4E59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onsolas"/>
        </w:rPr>
      </w:pPr>
      <w:r w:rsidRPr="005F4E59">
        <w:rPr>
          <w:rFonts w:ascii="Century Gothic" w:hAnsi="Century Gothic" w:cs="Consolas"/>
        </w:rPr>
        <w:tab/>
      </w:r>
      <w:r w:rsidRPr="005F4E59">
        <w:rPr>
          <w:rFonts w:ascii="Century Gothic" w:hAnsi="Century Gothic" w:cs="Consolas"/>
        </w:rPr>
        <w:tab/>
      </w:r>
      <w:r w:rsidRPr="005F4E59">
        <w:rPr>
          <w:rFonts w:ascii="Century Gothic" w:hAnsi="Century Gothic" w:cs="Consolas"/>
        </w:rPr>
        <w:tab/>
        <w:t>break;</w:t>
      </w:r>
    </w:p>
    <w:p w:rsidR="005F4E59" w:rsidRPr="005F4E59" w:rsidRDefault="005F4E59" w:rsidP="005F4E59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onsolas"/>
        </w:rPr>
      </w:pPr>
      <w:r w:rsidRPr="005F4E59">
        <w:rPr>
          <w:rFonts w:ascii="Century Gothic" w:hAnsi="Century Gothic" w:cs="Consolas"/>
        </w:rPr>
        <w:tab/>
      </w:r>
      <w:r w:rsidRPr="005F4E59">
        <w:rPr>
          <w:rFonts w:ascii="Century Gothic" w:hAnsi="Century Gothic" w:cs="Consolas"/>
        </w:rPr>
        <w:tab/>
        <w:t>default:</w:t>
      </w:r>
    </w:p>
    <w:p w:rsidR="005F4E59" w:rsidRPr="005F4E59" w:rsidRDefault="005F4E59" w:rsidP="005F4E59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onsolas"/>
        </w:rPr>
      </w:pPr>
      <w:r w:rsidRPr="005F4E59">
        <w:rPr>
          <w:rFonts w:ascii="Century Gothic" w:hAnsi="Century Gothic" w:cs="Consolas"/>
        </w:rPr>
        <w:tab/>
      </w:r>
      <w:r w:rsidRPr="005F4E59">
        <w:rPr>
          <w:rFonts w:ascii="Century Gothic" w:hAnsi="Century Gothic" w:cs="Consolas"/>
        </w:rPr>
        <w:tab/>
      </w:r>
      <w:r w:rsidRPr="005F4E59">
        <w:rPr>
          <w:rFonts w:ascii="Century Gothic" w:hAnsi="Century Gothic" w:cs="Consolas"/>
        </w:rPr>
        <w:tab/>
        <w:t>cout &lt;&lt; "regular day";</w:t>
      </w:r>
    </w:p>
    <w:p w:rsidR="005F4E59" w:rsidRPr="005F4E59" w:rsidRDefault="005F4E59" w:rsidP="005F4E59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onsolas"/>
        </w:rPr>
      </w:pPr>
      <w:r w:rsidRPr="005F4E59">
        <w:rPr>
          <w:rFonts w:ascii="Century Gothic" w:hAnsi="Century Gothic" w:cs="Consolas"/>
        </w:rPr>
        <w:tab/>
      </w:r>
      <w:r w:rsidRPr="005F4E59">
        <w:rPr>
          <w:rFonts w:ascii="Century Gothic" w:hAnsi="Century Gothic" w:cs="Consolas"/>
        </w:rPr>
        <w:tab/>
      </w:r>
      <w:r w:rsidRPr="005F4E59">
        <w:rPr>
          <w:rFonts w:ascii="Century Gothic" w:hAnsi="Century Gothic" w:cs="Consolas"/>
        </w:rPr>
        <w:tab/>
        <w:t>break;</w:t>
      </w:r>
    </w:p>
    <w:p w:rsidR="005F4E59" w:rsidRPr="005F4E59" w:rsidRDefault="005F4E59" w:rsidP="005F4E59">
      <w:pPr>
        <w:jc w:val="both"/>
        <w:rPr>
          <w:rFonts w:ascii="Century Gothic" w:hAnsi="Century Gothic"/>
        </w:rPr>
      </w:pPr>
      <w:r w:rsidRPr="005F4E59">
        <w:rPr>
          <w:rFonts w:ascii="Century Gothic" w:hAnsi="Century Gothic" w:cs="Consolas"/>
        </w:rPr>
        <w:tab/>
      </w:r>
      <w:r w:rsidRPr="005F4E59">
        <w:rPr>
          <w:rFonts w:ascii="Century Gothic" w:hAnsi="Century Gothic" w:cs="Consolas"/>
        </w:rPr>
        <w:tab/>
        <w:t>}</w:t>
      </w:r>
    </w:p>
    <w:sectPr w:rsidR="005F4E59" w:rsidRPr="005F4E59" w:rsidSect="000D7CE2">
      <w:footerReference w:type="default" r:id="rId11"/>
      <w:headerReference w:type="first" r:id="rId12"/>
      <w:pgSz w:w="12240" w:h="15840"/>
      <w:pgMar w:top="1440" w:right="1170" w:bottom="1440" w:left="117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6B22" w:rsidRDefault="00F36B22" w:rsidP="00855982">
      <w:pPr>
        <w:spacing w:after="0" w:line="240" w:lineRule="auto"/>
      </w:pPr>
      <w:r>
        <w:separator/>
      </w:r>
    </w:p>
  </w:endnote>
  <w:endnote w:type="continuationSeparator" w:id="0">
    <w:p w:rsidR="00F36B22" w:rsidRDefault="00F36B22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52805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469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6B22" w:rsidRDefault="00F36B22" w:rsidP="00855982">
      <w:pPr>
        <w:spacing w:after="0" w:line="240" w:lineRule="auto"/>
      </w:pPr>
      <w:r>
        <w:separator/>
      </w:r>
    </w:p>
  </w:footnote>
  <w:footnote w:type="continuationSeparator" w:id="0">
    <w:p w:rsidR="00F36B22" w:rsidRDefault="00F36B22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B98" w:rsidRDefault="003B5B98">
    <w:pPr>
      <w:pStyle w:val="Header"/>
    </w:pPr>
    <w:r>
      <w:t>Gonzalo Eladio Reyes</w:t>
    </w:r>
  </w:p>
  <w:p w:rsidR="003B5B98" w:rsidRDefault="003B5B98">
    <w:pPr>
      <w:pStyle w:val="Header"/>
    </w:pPr>
    <w:r>
      <w:t>CS31 Introduction 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CFF32B7"/>
    <w:multiLevelType w:val="hybridMultilevel"/>
    <w:tmpl w:val="8A6CB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6877DC0"/>
    <w:multiLevelType w:val="hybridMultilevel"/>
    <w:tmpl w:val="2E48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E61033"/>
    <w:multiLevelType w:val="hybridMultilevel"/>
    <w:tmpl w:val="3550C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DC2648"/>
    <w:multiLevelType w:val="hybridMultilevel"/>
    <w:tmpl w:val="9224F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C8E15A4"/>
    <w:multiLevelType w:val="hybridMultilevel"/>
    <w:tmpl w:val="8A6CB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A7560B"/>
    <w:multiLevelType w:val="hybridMultilevel"/>
    <w:tmpl w:val="62A26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21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20"/>
  </w:num>
  <w:num w:numId="30">
    <w:abstractNumId w:val="19"/>
  </w:num>
  <w:num w:numId="31">
    <w:abstractNumId w:val="23"/>
  </w:num>
  <w:num w:numId="32">
    <w:abstractNumId w:val="17"/>
  </w:num>
  <w:num w:numId="33">
    <w:abstractNumId w:val="18"/>
  </w:num>
  <w:num w:numId="34">
    <w:abstractNumId w:val="13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B98"/>
    <w:rsid w:val="00066E0C"/>
    <w:rsid w:val="000721F1"/>
    <w:rsid w:val="000D7CE2"/>
    <w:rsid w:val="000F170D"/>
    <w:rsid w:val="0010541F"/>
    <w:rsid w:val="001061EE"/>
    <w:rsid w:val="001B3E24"/>
    <w:rsid w:val="001D4362"/>
    <w:rsid w:val="002028D2"/>
    <w:rsid w:val="002A329F"/>
    <w:rsid w:val="002D7172"/>
    <w:rsid w:val="00395A38"/>
    <w:rsid w:val="003B5B98"/>
    <w:rsid w:val="005F4E59"/>
    <w:rsid w:val="00631D05"/>
    <w:rsid w:val="00760192"/>
    <w:rsid w:val="007833A7"/>
    <w:rsid w:val="007958C6"/>
    <w:rsid w:val="007E4697"/>
    <w:rsid w:val="00855982"/>
    <w:rsid w:val="008A0799"/>
    <w:rsid w:val="008E1F73"/>
    <w:rsid w:val="00A02602"/>
    <w:rsid w:val="00A10484"/>
    <w:rsid w:val="00B22C64"/>
    <w:rsid w:val="00B83E56"/>
    <w:rsid w:val="00BB6960"/>
    <w:rsid w:val="00D70CBD"/>
    <w:rsid w:val="00EF2FE4"/>
    <w:rsid w:val="00F33072"/>
    <w:rsid w:val="00F36B22"/>
    <w:rsid w:val="00F646AA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0A2C"/>
  <w15:chartTrackingRefBased/>
  <w15:docId w15:val="{2CA72B8F-47B1-4D92-939D-4E414629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8A0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0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nz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534D86C-FCDB-4BCC-8EBF-627BC6FF8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94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Gonzalo Reyes</dc:creator>
  <cp:lastModifiedBy>Gonzalo Reyes</cp:lastModifiedBy>
  <cp:revision>6</cp:revision>
  <dcterms:created xsi:type="dcterms:W3CDTF">2017-07-04T22:56:00Z</dcterms:created>
  <dcterms:modified xsi:type="dcterms:W3CDTF">2017-07-13T01:01:00Z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